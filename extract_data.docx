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190C0" w14:textId="77777777" w:rsidR="002C79E6" w:rsidRPr="0051625A" w:rsidRDefault="002C79E6" w:rsidP="002C79E6">
      <w:pPr>
        <w:rPr>
          <w:rFonts w:ascii="Times New Roman" w:hAnsi="Times New Roman" w:cs="Times New Roman"/>
          <w:szCs w:val="22"/>
        </w:rPr>
      </w:pPr>
    </w:p>
    <w:p w14:paraId="351AFE6D" w14:textId="77777777" w:rsidR="002C79E6" w:rsidRPr="0051625A" w:rsidRDefault="002C79E6" w:rsidP="002C79E6">
      <w:pPr>
        <w:rPr>
          <w:rFonts w:ascii="Times New Roman" w:hAnsi="Times New Roman" w:cs="Times New Roman"/>
          <w:szCs w:val="22"/>
        </w:rPr>
      </w:pPr>
    </w:p>
    <w:p w14:paraId="679F6BFE" w14:textId="77777777" w:rsidR="002C79E6" w:rsidRPr="0051625A" w:rsidRDefault="002C79E6" w:rsidP="002C79E6">
      <w:pPr>
        <w:rPr>
          <w:rFonts w:ascii="Times New Roman" w:hAnsi="Times New Roman" w:cs="Times New Roman"/>
          <w:szCs w:val="22"/>
        </w:rPr>
      </w:pPr>
    </w:p>
    <w:p w14:paraId="69FEEBA7" w14:textId="77777777" w:rsidR="002C79E6" w:rsidRPr="0051625A" w:rsidRDefault="002C79E6" w:rsidP="002C79E6">
      <w:pPr>
        <w:rPr>
          <w:rFonts w:ascii="Times New Roman" w:hAnsi="Times New Roman" w:cs="Times New Roman"/>
          <w:szCs w:val="22"/>
        </w:rPr>
      </w:pPr>
    </w:p>
    <w:p w14:paraId="73A35396" w14:textId="77777777" w:rsidR="002C79E6" w:rsidRPr="0051625A" w:rsidRDefault="002C79E6" w:rsidP="002C79E6">
      <w:pPr>
        <w:rPr>
          <w:rFonts w:ascii="Times New Roman" w:hAnsi="Times New Roman" w:cs="Times New Roman"/>
          <w:szCs w:val="22"/>
        </w:rPr>
      </w:pPr>
    </w:p>
    <w:p w14:paraId="7964B068" w14:textId="126673F2" w:rsidR="00E12B63" w:rsidRPr="0051625A" w:rsidRDefault="005D2DED" w:rsidP="00E12B63">
      <w:pPr>
        <w:pStyle w:val="Title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Extracting Data</w:t>
      </w:r>
    </w:p>
    <w:p w14:paraId="26D08469" w14:textId="77777777" w:rsidR="00E12B63" w:rsidRPr="0051625A" w:rsidRDefault="00E12B63" w:rsidP="00E12B63">
      <w:pPr>
        <w:rPr>
          <w:rFonts w:ascii="Times New Roman" w:hAnsi="Times New Roman" w:cs="Times New Roman"/>
          <w:szCs w:val="22"/>
        </w:rPr>
      </w:pPr>
    </w:p>
    <w:p w14:paraId="28748916" w14:textId="77777777" w:rsidR="00E12B63" w:rsidRPr="0051625A" w:rsidRDefault="00E12B63" w:rsidP="00E12B63">
      <w:pPr>
        <w:pStyle w:val="Subtitle"/>
        <w:rPr>
          <w:rFonts w:ascii="Times New Roman" w:hAnsi="Times New Roman" w:cs="Times New Roman"/>
        </w:rPr>
      </w:pPr>
      <w:r w:rsidRPr="0051625A">
        <w:rPr>
          <w:rFonts w:ascii="Times New Roman" w:hAnsi="Times New Roman" w:cs="Times New Roman"/>
        </w:rPr>
        <w:t>Justin Boggs</w:t>
      </w:r>
    </w:p>
    <w:p w14:paraId="19BBDBC6" w14:textId="77777777" w:rsidR="00E12B63" w:rsidRPr="0051625A" w:rsidRDefault="00E12B63" w:rsidP="00E12B63">
      <w:pPr>
        <w:pStyle w:val="Subtitle"/>
        <w:rPr>
          <w:rFonts w:ascii="Times New Roman" w:hAnsi="Times New Roman" w:cs="Times New Roman"/>
        </w:rPr>
      </w:pPr>
      <w:r w:rsidRPr="0051625A">
        <w:rPr>
          <w:rFonts w:ascii="Times New Roman" w:hAnsi="Times New Roman" w:cs="Times New Roman"/>
        </w:rPr>
        <w:t>Collin County Community College</w:t>
      </w:r>
    </w:p>
    <w:p w14:paraId="56EAF90B" w14:textId="77777777" w:rsidR="00E12B63" w:rsidRPr="0051625A" w:rsidRDefault="00E12B63" w:rsidP="00E12B63">
      <w:pPr>
        <w:pStyle w:val="Subtitle"/>
        <w:rPr>
          <w:rFonts w:ascii="Times New Roman" w:hAnsi="Times New Roman" w:cs="Times New Roman"/>
        </w:rPr>
      </w:pPr>
      <w:r w:rsidRPr="0051625A">
        <w:rPr>
          <w:rFonts w:ascii="Times New Roman" w:hAnsi="Times New Roman" w:cs="Times New Roman"/>
        </w:rPr>
        <w:t>ITSY-1371.251 OSINT &amp; Intro to Security Analysis</w:t>
      </w:r>
    </w:p>
    <w:p w14:paraId="0F610B18" w14:textId="77777777" w:rsidR="00E12B63" w:rsidRPr="0051625A" w:rsidRDefault="00E12B63" w:rsidP="00E12B63">
      <w:pPr>
        <w:pStyle w:val="Subtitle"/>
        <w:rPr>
          <w:rFonts w:ascii="Times New Roman" w:hAnsi="Times New Roman" w:cs="Times New Roman"/>
        </w:rPr>
      </w:pPr>
      <w:r w:rsidRPr="0051625A">
        <w:rPr>
          <w:rFonts w:ascii="Times New Roman" w:hAnsi="Times New Roman" w:cs="Times New Roman"/>
        </w:rPr>
        <w:t>Professor Tushar Gokhale</w:t>
      </w:r>
    </w:p>
    <w:p w14:paraId="18F34102" w14:textId="06DE5AE4" w:rsidR="00E12B63" w:rsidRPr="0051625A" w:rsidRDefault="00E12B63" w:rsidP="00E12B63">
      <w:pPr>
        <w:pStyle w:val="Subtitle"/>
        <w:rPr>
          <w:rFonts w:ascii="Times New Roman" w:hAnsi="Times New Roman" w:cs="Times New Roman"/>
        </w:rPr>
      </w:pPr>
      <w:r w:rsidRPr="0051625A">
        <w:rPr>
          <w:rFonts w:ascii="Times New Roman" w:hAnsi="Times New Roman" w:cs="Times New Roman"/>
        </w:rPr>
        <w:t>0</w:t>
      </w:r>
      <w:r w:rsidR="004F7501" w:rsidRPr="0051625A">
        <w:rPr>
          <w:rFonts w:ascii="Times New Roman" w:hAnsi="Times New Roman" w:cs="Times New Roman"/>
        </w:rPr>
        <w:t>7</w:t>
      </w:r>
      <w:r w:rsidRPr="0051625A">
        <w:rPr>
          <w:rFonts w:ascii="Times New Roman" w:hAnsi="Times New Roman" w:cs="Times New Roman"/>
        </w:rPr>
        <w:t>/</w:t>
      </w:r>
      <w:r w:rsidR="00E01CBA">
        <w:rPr>
          <w:rFonts w:ascii="Times New Roman" w:hAnsi="Times New Roman" w:cs="Times New Roman"/>
        </w:rPr>
        <w:t>30</w:t>
      </w:r>
      <w:r w:rsidRPr="0051625A">
        <w:rPr>
          <w:rFonts w:ascii="Times New Roman" w:hAnsi="Times New Roman" w:cs="Times New Roman"/>
        </w:rPr>
        <w:t>/2024</w:t>
      </w:r>
    </w:p>
    <w:p w14:paraId="2EE7774F" w14:textId="77777777" w:rsidR="201D26C8" w:rsidRPr="0051625A" w:rsidRDefault="201D26C8" w:rsidP="014CA2B6">
      <w:pPr>
        <w:pStyle w:val="Title2"/>
        <w:rPr>
          <w:rFonts w:ascii="Times New Roman" w:eastAsia="Calibri" w:hAnsi="Times New Roman" w:cs="Times New Roman"/>
          <w:szCs w:val="22"/>
        </w:rPr>
      </w:pPr>
    </w:p>
    <w:p w14:paraId="00D8F07D" w14:textId="77777777" w:rsidR="201D26C8" w:rsidRPr="0051625A" w:rsidRDefault="201D26C8" w:rsidP="014CA2B6">
      <w:pPr>
        <w:pStyle w:val="Title2"/>
        <w:rPr>
          <w:rFonts w:ascii="Times New Roman" w:eastAsia="Calibri" w:hAnsi="Times New Roman" w:cs="Times New Roman"/>
          <w:szCs w:val="22"/>
        </w:rPr>
      </w:pPr>
    </w:p>
    <w:p w14:paraId="1D8E9646" w14:textId="77777777" w:rsidR="201D26C8" w:rsidRPr="0051625A" w:rsidRDefault="201D26C8" w:rsidP="014CA2B6">
      <w:pPr>
        <w:pStyle w:val="Title2"/>
        <w:rPr>
          <w:rFonts w:ascii="Times New Roman" w:eastAsia="Calibri" w:hAnsi="Times New Roman" w:cs="Times New Roman"/>
          <w:szCs w:val="22"/>
        </w:rPr>
      </w:pPr>
    </w:p>
    <w:p w14:paraId="0227AB04" w14:textId="77777777" w:rsidR="201D26C8" w:rsidRPr="0051625A" w:rsidRDefault="201D26C8" w:rsidP="014CA2B6">
      <w:pPr>
        <w:pStyle w:val="Title2"/>
        <w:rPr>
          <w:rFonts w:ascii="Times New Roman" w:eastAsia="Calibri" w:hAnsi="Times New Roman" w:cs="Times New Roman"/>
          <w:szCs w:val="22"/>
        </w:rPr>
      </w:pPr>
    </w:p>
    <w:p w14:paraId="46D85E2E" w14:textId="77777777" w:rsidR="201D26C8" w:rsidRPr="0051625A" w:rsidRDefault="201D26C8" w:rsidP="014CA2B6">
      <w:pPr>
        <w:pStyle w:val="Title2"/>
        <w:rPr>
          <w:rFonts w:ascii="Times New Roman" w:eastAsia="Calibri" w:hAnsi="Times New Roman" w:cs="Times New Roman"/>
          <w:szCs w:val="22"/>
        </w:rPr>
      </w:pPr>
    </w:p>
    <w:p w14:paraId="75A1E2DD" w14:textId="77777777" w:rsidR="201D26C8" w:rsidRPr="0051625A" w:rsidRDefault="201D26C8" w:rsidP="014CA2B6">
      <w:pPr>
        <w:pStyle w:val="Title2"/>
        <w:rPr>
          <w:rFonts w:ascii="Times New Roman" w:eastAsia="Calibri" w:hAnsi="Times New Roman" w:cs="Times New Roman"/>
          <w:szCs w:val="22"/>
        </w:rPr>
      </w:pPr>
    </w:p>
    <w:p w14:paraId="5E8930C5" w14:textId="77777777" w:rsidR="201D26C8" w:rsidRPr="0051625A" w:rsidRDefault="201D26C8" w:rsidP="014CA2B6">
      <w:pPr>
        <w:pStyle w:val="Title2"/>
        <w:rPr>
          <w:rFonts w:ascii="Times New Roman" w:eastAsia="Calibri" w:hAnsi="Times New Roman" w:cs="Times New Roman"/>
          <w:szCs w:val="22"/>
        </w:rPr>
      </w:pPr>
    </w:p>
    <w:p w14:paraId="5020D267" w14:textId="77777777" w:rsidR="000D4642" w:rsidRPr="0051625A" w:rsidRDefault="000D4642">
      <w:pPr>
        <w:rPr>
          <w:rFonts w:ascii="Times New Roman" w:eastAsia="Calibri" w:hAnsi="Times New Roman" w:cs="Times New Roman"/>
          <w:szCs w:val="22"/>
        </w:rPr>
      </w:pPr>
      <w:r w:rsidRPr="0051625A">
        <w:rPr>
          <w:rFonts w:ascii="Times New Roman" w:eastAsia="Calibri" w:hAnsi="Times New Roman" w:cs="Times New Roman"/>
          <w:szCs w:val="22"/>
        </w:rPr>
        <w:br w:type="page"/>
      </w:r>
    </w:p>
    <w:p w14:paraId="73D9B451" w14:textId="4888AC4C" w:rsidR="005D2DED" w:rsidRPr="005D2DED" w:rsidRDefault="005D2DED" w:rsidP="005D2DED">
      <w:pPr>
        <w:pStyle w:val="Title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lastRenderedPageBreak/>
        <w:t>Extracting Data</w:t>
      </w:r>
    </w:p>
    <w:p w14:paraId="28B2215E" w14:textId="729EC568" w:rsidR="00A417C1" w:rsidRDefault="00E12B63" w:rsidP="014CA2B6">
      <w:pPr>
        <w:pStyle w:val="Heading1"/>
        <w:rPr>
          <w:rFonts w:ascii="Times New Roman" w:hAnsi="Times New Roman" w:cs="Times New Roman"/>
          <w:szCs w:val="22"/>
        </w:rPr>
      </w:pPr>
      <w:r w:rsidRPr="0051625A">
        <w:rPr>
          <w:rFonts w:ascii="Times New Roman" w:hAnsi="Times New Roman" w:cs="Times New Roman"/>
          <w:szCs w:val="22"/>
        </w:rPr>
        <w:t>Introduction</w:t>
      </w:r>
    </w:p>
    <w:p w14:paraId="3182FB85" w14:textId="50535EAE" w:rsidR="00285132" w:rsidRPr="00163A48" w:rsidRDefault="00285132" w:rsidP="00285132">
      <w:pPr>
        <w:rPr>
          <w:rFonts w:ascii="Times New Roman" w:hAnsi="Times New Roman" w:cs="Times New Roman"/>
        </w:rPr>
      </w:pPr>
      <w:r w:rsidRPr="00163A48">
        <w:rPr>
          <w:rFonts w:ascii="Times New Roman" w:hAnsi="Times New Roman" w:cs="Times New Roman"/>
        </w:rPr>
        <w:t xml:space="preserve">Geolocation </w:t>
      </w:r>
    </w:p>
    <w:p w14:paraId="218C844B" w14:textId="6E783FB9" w:rsidR="00E12B63" w:rsidRDefault="00D94B9A" w:rsidP="00E12B63">
      <w:pPr>
        <w:pStyle w:val="Heading1"/>
        <w:rPr>
          <w:rFonts w:ascii="Times New Roman" w:hAnsi="Times New Roman" w:cs="Times New Roman"/>
          <w:szCs w:val="22"/>
        </w:rPr>
      </w:pPr>
      <w:r w:rsidRPr="0051625A">
        <w:rPr>
          <w:rFonts w:ascii="Times New Roman" w:hAnsi="Times New Roman" w:cs="Times New Roman"/>
          <w:szCs w:val="22"/>
        </w:rPr>
        <w:t>Methodology</w:t>
      </w:r>
    </w:p>
    <w:p w14:paraId="1A0D332E" w14:textId="323DF25F" w:rsidR="000C60CA" w:rsidRPr="000C60CA" w:rsidRDefault="004B59AA" w:rsidP="00A925D7">
      <w:pPr>
        <w:ind w:left="7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</w:t>
      </w:r>
    </w:p>
    <w:p w14:paraId="64F0ADE5" w14:textId="21D1C178" w:rsidR="003B03D9" w:rsidRDefault="00A925D7" w:rsidP="00D94B9A">
      <w:pPr>
        <w:ind w:firstLine="0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 xml:space="preserve">Data </w:t>
      </w:r>
      <w:r w:rsidR="007D7772">
        <w:rPr>
          <w:rFonts w:ascii="Times New Roman" w:hAnsi="Times New Roman" w:cs="Times New Roman"/>
          <w:b/>
          <w:bCs/>
          <w:szCs w:val="22"/>
        </w:rPr>
        <w:t>A</w:t>
      </w:r>
      <w:r w:rsidR="00003067">
        <w:rPr>
          <w:rFonts w:ascii="Times New Roman" w:hAnsi="Times New Roman" w:cs="Times New Roman"/>
          <w:b/>
          <w:bCs/>
          <w:szCs w:val="22"/>
        </w:rPr>
        <w:t>nalysis</w:t>
      </w:r>
      <w:r w:rsidR="00D24245" w:rsidRPr="0051625A">
        <w:rPr>
          <w:rFonts w:ascii="Times New Roman" w:hAnsi="Times New Roman" w:cs="Times New Roman"/>
          <w:szCs w:val="22"/>
        </w:rPr>
        <w:t xml:space="preserve"> </w:t>
      </w:r>
    </w:p>
    <w:p w14:paraId="4C30E259" w14:textId="3987D26B" w:rsidR="002A48D5" w:rsidRPr="0051625A" w:rsidRDefault="00F13BD7" w:rsidP="00422B7B">
      <w:pPr>
        <w:ind w:firstLine="0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szCs w:val="22"/>
        </w:rPr>
        <w:tab/>
      </w:r>
      <w:r w:rsidR="00F828C4">
        <w:rPr>
          <w:rFonts w:ascii="Times New Roman" w:hAnsi="Times New Roman" w:cs="Times New Roman"/>
          <w:szCs w:val="22"/>
        </w:rPr>
        <w:t xml:space="preserve">For </w:t>
      </w:r>
    </w:p>
    <w:p w14:paraId="26705BDE" w14:textId="0A09FABB" w:rsidR="00E12B63" w:rsidRDefault="00422B7B" w:rsidP="00E12B63">
      <w:pPr>
        <w:pStyle w:val="Heading1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Findings And Interpretation</w:t>
      </w:r>
    </w:p>
    <w:p w14:paraId="24B12050" w14:textId="77777777" w:rsidR="001C0CF5" w:rsidRDefault="000F63DF" w:rsidP="000F63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conclusion, this was a</w:t>
      </w:r>
      <w:r w:rsidR="00BD6D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great </w:t>
      </w:r>
      <w:r w:rsidR="00BD6D34">
        <w:rPr>
          <w:rFonts w:ascii="Times New Roman" w:hAnsi="Times New Roman" w:cs="Times New Roman"/>
        </w:rPr>
        <w:t>exercise</w:t>
      </w:r>
      <w:r>
        <w:rPr>
          <w:rFonts w:ascii="Times New Roman" w:hAnsi="Times New Roman" w:cs="Times New Roman"/>
        </w:rPr>
        <w:t xml:space="preserve"> </w:t>
      </w:r>
      <w:r w:rsidR="007F1056">
        <w:rPr>
          <w:rFonts w:ascii="Times New Roman" w:hAnsi="Times New Roman" w:cs="Times New Roman"/>
        </w:rPr>
        <w:t>showing the benefits of geolocation data.</w:t>
      </w:r>
      <w:r w:rsidR="00BD6D34">
        <w:rPr>
          <w:rFonts w:ascii="Times New Roman" w:hAnsi="Times New Roman" w:cs="Times New Roman"/>
        </w:rPr>
        <w:t xml:space="preserve"> I was able to find the exact location of three separate pictures just by using sources available on the internet. I </w:t>
      </w:r>
      <w:r w:rsidR="00286BAA">
        <w:rPr>
          <w:rFonts w:ascii="Times New Roman" w:hAnsi="Times New Roman" w:cs="Times New Roman"/>
        </w:rPr>
        <w:t xml:space="preserve">still had many sources available even after finding the </w:t>
      </w:r>
      <w:r w:rsidR="00B26FC5">
        <w:rPr>
          <w:rFonts w:ascii="Times New Roman" w:hAnsi="Times New Roman" w:cs="Times New Roman"/>
        </w:rPr>
        <w:t>answers</w:t>
      </w:r>
      <w:r w:rsidR="009C2A47">
        <w:rPr>
          <w:rFonts w:ascii="Times New Roman" w:hAnsi="Times New Roman" w:cs="Times New Roman"/>
        </w:rPr>
        <w:t xml:space="preserve"> needed. The internet has no shortage of </w:t>
      </w:r>
      <w:r w:rsidR="0080539F">
        <w:rPr>
          <w:rFonts w:ascii="Times New Roman" w:hAnsi="Times New Roman" w:cs="Times New Roman"/>
        </w:rPr>
        <w:t xml:space="preserve">sites for </w:t>
      </w:r>
      <w:r w:rsidR="00B26FC5">
        <w:rPr>
          <w:rFonts w:ascii="Times New Roman" w:hAnsi="Times New Roman" w:cs="Times New Roman"/>
        </w:rPr>
        <w:t>finding</w:t>
      </w:r>
      <w:r w:rsidR="0080539F">
        <w:rPr>
          <w:rFonts w:ascii="Times New Roman" w:hAnsi="Times New Roman" w:cs="Times New Roman"/>
        </w:rPr>
        <w:t xml:space="preserve"> information on </w:t>
      </w:r>
      <w:r w:rsidR="009C2A47">
        <w:rPr>
          <w:rFonts w:ascii="Times New Roman" w:hAnsi="Times New Roman" w:cs="Times New Roman"/>
        </w:rPr>
        <w:t>geolocation data</w:t>
      </w:r>
      <w:r w:rsidR="0080539F">
        <w:rPr>
          <w:rFonts w:ascii="Times New Roman" w:hAnsi="Times New Roman" w:cs="Times New Roman"/>
        </w:rPr>
        <w:t>.</w:t>
      </w:r>
      <w:r w:rsidR="009C2A47">
        <w:rPr>
          <w:rFonts w:ascii="Times New Roman" w:hAnsi="Times New Roman" w:cs="Times New Roman"/>
        </w:rPr>
        <w:t xml:space="preserve"> </w:t>
      </w:r>
    </w:p>
    <w:p w14:paraId="12F290E0" w14:textId="5296336C" w:rsidR="000F63DF" w:rsidRDefault="0080539F" w:rsidP="000F63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th</w:t>
      </w:r>
      <w:r w:rsidR="001C0CF5">
        <w:rPr>
          <w:rFonts w:ascii="Times New Roman" w:hAnsi="Times New Roman" w:cs="Times New Roman"/>
        </w:rPr>
        <w:t xml:space="preserve">ese </w:t>
      </w:r>
      <w:r w:rsidR="00E07351">
        <w:rPr>
          <w:rFonts w:ascii="Times New Roman" w:hAnsi="Times New Roman" w:cs="Times New Roman"/>
        </w:rPr>
        <w:t>technologies</w:t>
      </w:r>
      <w:r>
        <w:rPr>
          <w:rFonts w:ascii="Times New Roman" w:hAnsi="Times New Roman" w:cs="Times New Roman"/>
        </w:rPr>
        <w:t xml:space="preserve"> </w:t>
      </w:r>
      <w:r w:rsidR="001C0CF5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great for investigators, do not forget </w:t>
      </w:r>
      <w:r w:rsidR="001C0CF5">
        <w:rPr>
          <w:rFonts w:ascii="Times New Roman" w:hAnsi="Times New Roman" w:cs="Times New Roman"/>
        </w:rPr>
        <w:t>they can be used for bad</w:t>
      </w:r>
      <w:r>
        <w:rPr>
          <w:rFonts w:ascii="Times New Roman" w:hAnsi="Times New Roman" w:cs="Times New Roman"/>
        </w:rPr>
        <w:t xml:space="preserve">. I found </w:t>
      </w:r>
      <w:r w:rsidR="00B26FC5">
        <w:rPr>
          <w:rFonts w:ascii="Times New Roman" w:hAnsi="Times New Roman" w:cs="Times New Roman"/>
        </w:rPr>
        <w:t>the exact</w:t>
      </w:r>
      <w:r>
        <w:rPr>
          <w:rFonts w:ascii="Times New Roman" w:hAnsi="Times New Roman" w:cs="Times New Roman"/>
        </w:rPr>
        <w:t xml:space="preserve"> spots </w:t>
      </w:r>
      <w:r w:rsidR="00B26FC5">
        <w:rPr>
          <w:rFonts w:ascii="Times New Roman" w:hAnsi="Times New Roman" w:cs="Times New Roman"/>
        </w:rPr>
        <w:t xml:space="preserve">of the three pictures after only approximately 30 minutes of searching. Where could this be used </w:t>
      </w:r>
      <w:r w:rsidR="00E07351">
        <w:rPr>
          <w:rFonts w:ascii="Times New Roman" w:hAnsi="Times New Roman" w:cs="Times New Roman"/>
        </w:rPr>
        <w:t>maliciously</w:t>
      </w:r>
      <w:r w:rsidR="00B26FC5">
        <w:rPr>
          <w:rFonts w:ascii="Times New Roman" w:hAnsi="Times New Roman" w:cs="Times New Roman"/>
        </w:rPr>
        <w:t xml:space="preserve">? People post millions of pictures on social media </w:t>
      </w:r>
      <w:r w:rsidR="00E07351">
        <w:rPr>
          <w:rFonts w:ascii="Times New Roman" w:hAnsi="Times New Roman" w:cs="Times New Roman"/>
        </w:rPr>
        <w:t>every day</w:t>
      </w:r>
      <w:r w:rsidR="00B26FC5">
        <w:rPr>
          <w:rFonts w:ascii="Times New Roman" w:hAnsi="Times New Roman" w:cs="Times New Roman"/>
        </w:rPr>
        <w:t>.</w:t>
      </w:r>
      <w:r w:rsidR="00147836">
        <w:rPr>
          <w:rFonts w:ascii="Times New Roman" w:hAnsi="Times New Roman" w:cs="Times New Roman"/>
        </w:rPr>
        <w:t xml:space="preserve"> A person or group with ill intent could easily use the methods I used here to stalk, harass, or threaten </w:t>
      </w:r>
      <w:r w:rsidR="001C0CF5">
        <w:rPr>
          <w:rFonts w:ascii="Times New Roman" w:hAnsi="Times New Roman" w:cs="Times New Roman"/>
        </w:rPr>
        <w:t xml:space="preserve">people based on pictures </w:t>
      </w:r>
      <w:r w:rsidR="00E07351">
        <w:rPr>
          <w:rFonts w:ascii="Times New Roman" w:hAnsi="Times New Roman" w:cs="Times New Roman"/>
        </w:rPr>
        <w:t>posted</w:t>
      </w:r>
      <w:r w:rsidR="001C0CF5">
        <w:rPr>
          <w:rFonts w:ascii="Times New Roman" w:hAnsi="Times New Roman" w:cs="Times New Roman"/>
        </w:rPr>
        <w:t xml:space="preserve"> online. </w:t>
      </w:r>
      <w:r w:rsidR="00E07351">
        <w:rPr>
          <w:rFonts w:ascii="Times New Roman" w:hAnsi="Times New Roman" w:cs="Times New Roman"/>
        </w:rPr>
        <w:t>People must be careful whe</w:t>
      </w:r>
      <w:r w:rsidR="00366AB4">
        <w:rPr>
          <w:rFonts w:ascii="Times New Roman" w:hAnsi="Times New Roman" w:cs="Times New Roman"/>
        </w:rPr>
        <w:t>n posting any type of information online as you never know who is looking and what their intent is.</w:t>
      </w:r>
    </w:p>
    <w:p w14:paraId="4AB3A215" w14:textId="6DD93941" w:rsidR="00422B7B" w:rsidRPr="00422B7B" w:rsidRDefault="00422B7B" w:rsidP="00422B7B">
      <w:pPr>
        <w:ind w:firstLine="0"/>
        <w:jc w:val="center"/>
        <w:rPr>
          <w:rFonts w:ascii="Times New Roman" w:hAnsi="Times New Roman" w:cs="Times New Roman"/>
          <w:b/>
          <w:bCs/>
        </w:rPr>
      </w:pPr>
      <w:r w:rsidRPr="00422B7B">
        <w:rPr>
          <w:rFonts w:ascii="Times New Roman" w:hAnsi="Times New Roman" w:cs="Times New Roman"/>
          <w:b/>
          <w:bCs/>
        </w:rPr>
        <w:t>Conclusion</w:t>
      </w:r>
    </w:p>
    <w:p w14:paraId="47C00C10" w14:textId="67BB51F1" w:rsidR="00003067" w:rsidRPr="0051625A" w:rsidRDefault="003212A8" w:rsidP="00003067">
      <w:pPr>
        <w:rPr>
          <w:rFonts w:ascii="Times New Roman" w:hAnsi="Times New Roman" w:cs="Times New Roman"/>
          <w:noProof/>
          <w:color w:val="000000" w:themeColor="text2"/>
          <w:szCs w:val="22"/>
        </w:rPr>
      </w:pPr>
      <w:r w:rsidRPr="0051625A">
        <w:rPr>
          <w:rFonts w:ascii="Times New Roman" w:hAnsi="Times New Roman" w:cs="Times New Roman"/>
          <w:noProof/>
          <w:color w:val="000000" w:themeColor="text2"/>
          <w:szCs w:val="22"/>
        </w:rPr>
        <w:t xml:space="preserve"> </w:t>
      </w:r>
    </w:p>
    <w:p w14:paraId="1D1936B0" w14:textId="68E268D0" w:rsidR="004000C6" w:rsidRPr="0051625A" w:rsidRDefault="004000C6" w:rsidP="006930E4">
      <w:pPr>
        <w:rPr>
          <w:rFonts w:ascii="Times New Roman" w:hAnsi="Times New Roman" w:cs="Times New Roman"/>
          <w:noProof/>
          <w:color w:val="000000" w:themeColor="text2"/>
          <w:szCs w:val="22"/>
        </w:rPr>
      </w:pPr>
    </w:p>
    <w:sectPr w:rsidR="004000C6" w:rsidRPr="0051625A" w:rsidSect="00FA7D6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9D0A0C" w14:textId="77777777" w:rsidR="00E41C7C" w:rsidRDefault="00E41C7C">
      <w:pPr>
        <w:spacing w:line="240" w:lineRule="auto"/>
      </w:pPr>
      <w:r>
        <w:separator/>
      </w:r>
    </w:p>
    <w:p w14:paraId="1E9733AC" w14:textId="77777777" w:rsidR="00E41C7C" w:rsidRDefault="00E41C7C"/>
  </w:endnote>
  <w:endnote w:type="continuationSeparator" w:id="0">
    <w:p w14:paraId="60998DE0" w14:textId="77777777" w:rsidR="00E41C7C" w:rsidRDefault="00E41C7C">
      <w:pPr>
        <w:spacing w:line="240" w:lineRule="auto"/>
      </w:pPr>
      <w:r>
        <w:continuationSeparator/>
      </w:r>
    </w:p>
    <w:p w14:paraId="7DE4A509" w14:textId="77777777" w:rsidR="00E41C7C" w:rsidRDefault="00E41C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F8F7E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1F454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C5042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580842" w14:textId="77777777" w:rsidR="00E41C7C" w:rsidRDefault="00E41C7C">
      <w:pPr>
        <w:spacing w:line="240" w:lineRule="auto"/>
      </w:pPr>
      <w:r>
        <w:separator/>
      </w:r>
    </w:p>
    <w:p w14:paraId="4E41BA32" w14:textId="77777777" w:rsidR="00E41C7C" w:rsidRDefault="00E41C7C"/>
  </w:footnote>
  <w:footnote w:type="continuationSeparator" w:id="0">
    <w:p w14:paraId="358A8D3C" w14:textId="77777777" w:rsidR="00E41C7C" w:rsidRDefault="00E41C7C">
      <w:pPr>
        <w:spacing w:line="240" w:lineRule="auto"/>
      </w:pPr>
      <w:r>
        <w:continuationSeparator/>
      </w:r>
    </w:p>
    <w:p w14:paraId="1F58F7D6" w14:textId="77777777" w:rsidR="00E41C7C" w:rsidRDefault="00E41C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DA70A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504813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287D2F9" w14:textId="711D2DE9" w:rsidR="00C25580" w:rsidRDefault="00C2558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85457D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739880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66D7626" w14:textId="26659B1E" w:rsidR="00C25580" w:rsidRDefault="00C2558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E23609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B63"/>
    <w:rsid w:val="00003067"/>
    <w:rsid w:val="000053D6"/>
    <w:rsid w:val="00007B9B"/>
    <w:rsid w:val="00012232"/>
    <w:rsid w:val="0001431F"/>
    <w:rsid w:val="00023AFE"/>
    <w:rsid w:val="0002568D"/>
    <w:rsid w:val="00030581"/>
    <w:rsid w:val="00033AAA"/>
    <w:rsid w:val="0004204C"/>
    <w:rsid w:val="00043056"/>
    <w:rsid w:val="00047E85"/>
    <w:rsid w:val="00065ED9"/>
    <w:rsid w:val="00076BF7"/>
    <w:rsid w:val="000828F4"/>
    <w:rsid w:val="000851DE"/>
    <w:rsid w:val="00093A8B"/>
    <w:rsid w:val="000A3D9B"/>
    <w:rsid w:val="000A7D8B"/>
    <w:rsid w:val="000B0858"/>
    <w:rsid w:val="000B6D13"/>
    <w:rsid w:val="000C16F6"/>
    <w:rsid w:val="000C60CA"/>
    <w:rsid w:val="000D08E0"/>
    <w:rsid w:val="000D4642"/>
    <w:rsid w:val="000D539D"/>
    <w:rsid w:val="000E3B9E"/>
    <w:rsid w:val="000E72BC"/>
    <w:rsid w:val="000F4AD9"/>
    <w:rsid w:val="000F63DF"/>
    <w:rsid w:val="00116273"/>
    <w:rsid w:val="00123499"/>
    <w:rsid w:val="00130EE1"/>
    <w:rsid w:val="00131AF7"/>
    <w:rsid w:val="00140A39"/>
    <w:rsid w:val="001454E3"/>
    <w:rsid w:val="00146619"/>
    <w:rsid w:val="00147004"/>
    <w:rsid w:val="00147836"/>
    <w:rsid w:val="00150CB6"/>
    <w:rsid w:val="00152E7D"/>
    <w:rsid w:val="001622E8"/>
    <w:rsid w:val="00163A48"/>
    <w:rsid w:val="00177E4F"/>
    <w:rsid w:val="0018192B"/>
    <w:rsid w:val="00183E23"/>
    <w:rsid w:val="0018496C"/>
    <w:rsid w:val="001874B4"/>
    <w:rsid w:val="001960CF"/>
    <w:rsid w:val="001A2FBC"/>
    <w:rsid w:val="001C0CF5"/>
    <w:rsid w:val="001D7102"/>
    <w:rsid w:val="001E3951"/>
    <w:rsid w:val="001E68ED"/>
    <w:rsid w:val="001E6BA1"/>
    <w:rsid w:val="001F06B1"/>
    <w:rsid w:val="001F095E"/>
    <w:rsid w:val="00207563"/>
    <w:rsid w:val="00213FF5"/>
    <w:rsid w:val="002205A6"/>
    <w:rsid w:val="002218C1"/>
    <w:rsid w:val="0022467B"/>
    <w:rsid w:val="00231207"/>
    <w:rsid w:val="002331FB"/>
    <w:rsid w:val="00246719"/>
    <w:rsid w:val="0024777C"/>
    <w:rsid w:val="00253379"/>
    <w:rsid w:val="0026446C"/>
    <w:rsid w:val="00276E73"/>
    <w:rsid w:val="00285132"/>
    <w:rsid w:val="00286BAA"/>
    <w:rsid w:val="002948DE"/>
    <w:rsid w:val="00297B75"/>
    <w:rsid w:val="002A0064"/>
    <w:rsid w:val="002A146D"/>
    <w:rsid w:val="002A48D5"/>
    <w:rsid w:val="002A6D46"/>
    <w:rsid w:val="002B4BD1"/>
    <w:rsid w:val="002B5023"/>
    <w:rsid w:val="002B6490"/>
    <w:rsid w:val="002C36E7"/>
    <w:rsid w:val="002C79E6"/>
    <w:rsid w:val="002D11FE"/>
    <w:rsid w:val="002F3AE9"/>
    <w:rsid w:val="003003E2"/>
    <w:rsid w:val="00304673"/>
    <w:rsid w:val="00304A96"/>
    <w:rsid w:val="00310173"/>
    <w:rsid w:val="003201EA"/>
    <w:rsid w:val="003212A8"/>
    <w:rsid w:val="00321FF0"/>
    <w:rsid w:val="00325F53"/>
    <w:rsid w:val="00325FA9"/>
    <w:rsid w:val="0033134B"/>
    <w:rsid w:val="00344170"/>
    <w:rsid w:val="003462B1"/>
    <w:rsid w:val="003479DF"/>
    <w:rsid w:val="00353998"/>
    <w:rsid w:val="00356E90"/>
    <w:rsid w:val="00365B28"/>
    <w:rsid w:val="00366AB4"/>
    <w:rsid w:val="00366E90"/>
    <w:rsid w:val="00372120"/>
    <w:rsid w:val="003804CC"/>
    <w:rsid w:val="003816BF"/>
    <w:rsid w:val="0038467B"/>
    <w:rsid w:val="0039738E"/>
    <w:rsid w:val="00397E38"/>
    <w:rsid w:val="003B03D9"/>
    <w:rsid w:val="003C1582"/>
    <w:rsid w:val="003D06BD"/>
    <w:rsid w:val="003D41DC"/>
    <w:rsid w:val="003D7842"/>
    <w:rsid w:val="003E177A"/>
    <w:rsid w:val="003E1C3E"/>
    <w:rsid w:val="003E2F2A"/>
    <w:rsid w:val="003E3931"/>
    <w:rsid w:val="003F6044"/>
    <w:rsid w:val="004000C6"/>
    <w:rsid w:val="00403D33"/>
    <w:rsid w:val="004105D7"/>
    <w:rsid w:val="004119B4"/>
    <w:rsid w:val="00422B7B"/>
    <w:rsid w:val="0042691A"/>
    <w:rsid w:val="00432EA9"/>
    <w:rsid w:val="00437337"/>
    <w:rsid w:val="004423EE"/>
    <w:rsid w:val="00443AC1"/>
    <w:rsid w:val="00445243"/>
    <w:rsid w:val="00446DB4"/>
    <w:rsid w:val="00447958"/>
    <w:rsid w:val="004523B5"/>
    <w:rsid w:val="00464A46"/>
    <w:rsid w:val="00470215"/>
    <w:rsid w:val="00473077"/>
    <w:rsid w:val="00477ABE"/>
    <w:rsid w:val="00485354"/>
    <w:rsid w:val="004858A8"/>
    <w:rsid w:val="004B01C2"/>
    <w:rsid w:val="004B021B"/>
    <w:rsid w:val="004B59AA"/>
    <w:rsid w:val="004C0A13"/>
    <w:rsid w:val="004C51BC"/>
    <w:rsid w:val="004D311C"/>
    <w:rsid w:val="004E333B"/>
    <w:rsid w:val="004F7501"/>
    <w:rsid w:val="0051316C"/>
    <w:rsid w:val="0051625A"/>
    <w:rsid w:val="00525EB7"/>
    <w:rsid w:val="00525FBE"/>
    <w:rsid w:val="005314E7"/>
    <w:rsid w:val="00536C44"/>
    <w:rsid w:val="00545B83"/>
    <w:rsid w:val="0055008F"/>
    <w:rsid w:val="005520B4"/>
    <w:rsid w:val="005555E4"/>
    <w:rsid w:val="0055639A"/>
    <w:rsid w:val="0055762B"/>
    <w:rsid w:val="00566C1D"/>
    <w:rsid w:val="005925C0"/>
    <w:rsid w:val="005A4762"/>
    <w:rsid w:val="005B54AD"/>
    <w:rsid w:val="005C199E"/>
    <w:rsid w:val="005C2ADD"/>
    <w:rsid w:val="005C3224"/>
    <w:rsid w:val="005C4E1D"/>
    <w:rsid w:val="005D2DED"/>
    <w:rsid w:val="005D57E3"/>
    <w:rsid w:val="005D7994"/>
    <w:rsid w:val="005E3076"/>
    <w:rsid w:val="005E504E"/>
    <w:rsid w:val="005F01DD"/>
    <w:rsid w:val="005F0D3D"/>
    <w:rsid w:val="005F6676"/>
    <w:rsid w:val="006038EB"/>
    <w:rsid w:val="00607F22"/>
    <w:rsid w:val="0061180C"/>
    <w:rsid w:val="00613292"/>
    <w:rsid w:val="0061728A"/>
    <w:rsid w:val="00622830"/>
    <w:rsid w:val="00622F7B"/>
    <w:rsid w:val="00664865"/>
    <w:rsid w:val="00664C1A"/>
    <w:rsid w:val="00666E5B"/>
    <w:rsid w:val="00681331"/>
    <w:rsid w:val="006930E4"/>
    <w:rsid w:val="006A74F6"/>
    <w:rsid w:val="006B35F4"/>
    <w:rsid w:val="006B5F16"/>
    <w:rsid w:val="006C27DA"/>
    <w:rsid w:val="006C60C4"/>
    <w:rsid w:val="006D43FE"/>
    <w:rsid w:val="006D4D12"/>
    <w:rsid w:val="006E2B9C"/>
    <w:rsid w:val="006F4EB4"/>
    <w:rsid w:val="006F6178"/>
    <w:rsid w:val="0072382E"/>
    <w:rsid w:val="00725EA9"/>
    <w:rsid w:val="007322C0"/>
    <w:rsid w:val="00733863"/>
    <w:rsid w:val="00737365"/>
    <w:rsid w:val="00742CF4"/>
    <w:rsid w:val="0075072E"/>
    <w:rsid w:val="00755179"/>
    <w:rsid w:val="00755B08"/>
    <w:rsid w:val="00766595"/>
    <w:rsid w:val="0077060E"/>
    <w:rsid w:val="00771AB2"/>
    <w:rsid w:val="00772070"/>
    <w:rsid w:val="007754D2"/>
    <w:rsid w:val="007917F0"/>
    <w:rsid w:val="00794F54"/>
    <w:rsid w:val="007955A8"/>
    <w:rsid w:val="007A2AFA"/>
    <w:rsid w:val="007A3AB7"/>
    <w:rsid w:val="007A45F3"/>
    <w:rsid w:val="007A48BB"/>
    <w:rsid w:val="007A57DA"/>
    <w:rsid w:val="007B06DD"/>
    <w:rsid w:val="007B1AD0"/>
    <w:rsid w:val="007B7CC8"/>
    <w:rsid w:val="007C0665"/>
    <w:rsid w:val="007C0A6E"/>
    <w:rsid w:val="007C3A4B"/>
    <w:rsid w:val="007D72C2"/>
    <w:rsid w:val="007D73B7"/>
    <w:rsid w:val="007D7772"/>
    <w:rsid w:val="007F1056"/>
    <w:rsid w:val="0080539F"/>
    <w:rsid w:val="00807687"/>
    <w:rsid w:val="00813041"/>
    <w:rsid w:val="008158FF"/>
    <w:rsid w:val="008179AA"/>
    <w:rsid w:val="0082297D"/>
    <w:rsid w:val="00823791"/>
    <w:rsid w:val="00824840"/>
    <w:rsid w:val="0082581D"/>
    <w:rsid w:val="0083068D"/>
    <w:rsid w:val="00833735"/>
    <w:rsid w:val="00834A63"/>
    <w:rsid w:val="00852216"/>
    <w:rsid w:val="008707A2"/>
    <w:rsid w:val="0087407D"/>
    <w:rsid w:val="00875A52"/>
    <w:rsid w:val="00883022"/>
    <w:rsid w:val="0088470B"/>
    <w:rsid w:val="00885F42"/>
    <w:rsid w:val="0089235A"/>
    <w:rsid w:val="00892940"/>
    <w:rsid w:val="008B5EBC"/>
    <w:rsid w:val="008B7F86"/>
    <w:rsid w:val="008D62A9"/>
    <w:rsid w:val="009125B5"/>
    <w:rsid w:val="00914106"/>
    <w:rsid w:val="0091575E"/>
    <w:rsid w:val="0091639C"/>
    <w:rsid w:val="0092185E"/>
    <w:rsid w:val="009432D7"/>
    <w:rsid w:val="00961B9D"/>
    <w:rsid w:val="00971BC9"/>
    <w:rsid w:val="00991612"/>
    <w:rsid w:val="00993B6D"/>
    <w:rsid w:val="0099573B"/>
    <w:rsid w:val="009A08FF"/>
    <w:rsid w:val="009A73DC"/>
    <w:rsid w:val="009B43D5"/>
    <w:rsid w:val="009B6E27"/>
    <w:rsid w:val="009C2A47"/>
    <w:rsid w:val="009C2CA1"/>
    <w:rsid w:val="009C5479"/>
    <w:rsid w:val="009C63E5"/>
    <w:rsid w:val="009C6680"/>
    <w:rsid w:val="009C699F"/>
    <w:rsid w:val="009E1F03"/>
    <w:rsid w:val="009F2001"/>
    <w:rsid w:val="009F25CF"/>
    <w:rsid w:val="009F7F8C"/>
    <w:rsid w:val="00A03C4F"/>
    <w:rsid w:val="00A04A14"/>
    <w:rsid w:val="00A051F0"/>
    <w:rsid w:val="00A13145"/>
    <w:rsid w:val="00A13F6C"/>
    <w:rsid w:val="00A23FA5"/>
    <w:rsid w:val="00A25283"/>
    <w:rsid w:val="00A32ED5"/>
    <w:rsid w:val="00A3452C"/>
    <w:rsid w:val="00A417C1"/>
    <w:rsid w:val="00A42033"/>
    <w:rsid w:val="00A424B4"/>
    <w:rsid w:val="00A51BF6"/>
    <w:rsid w:val="00A5445B"/>
    <w:rsid w:val="00A6240E"/>
    <w:rsid w:val="00A77D39"/>
    <w:rsid w:val="00A908F8"/>
    <w:rsid w:val="00A925D7"/>
    <w:rsid w:val="00A96CAA"/>
    <w:rsid w:val="00AA0627"/>
    <w:rsid w:val="00AA184A"/>
    <w:rsid w:val="00AA4A7E"/>
    <w:rsid w:val="00AB0E81"/>
    <w:rsid w:val="00AB240A"/>
    <w:rsid w:val="00AB40D6"/>
    <w:rsid w:val="00AB7F17"/>
    <w:rsid w:val="00AC05B2"/>
    <w:rsid w:val="00AC1FFB"/>
    <w:rsid w:val="00AC3DDD"/>
    <w:rsid w:val="00AC532F"/>
    <w:rsid w:val="00AD5706"/>
    <w:rsid w:val="00AE4E3F"/>
    <w:rsid w:val="00B11FDB"/>
    <w:rsid w:val="00B20475"/>
    <w:rsid w:val="00B241AD"/>
    <w:rsid w:val="00B26FC5"/>
    <w:rsid w:val="00B310C5"/>
    <w:rsid w:val="00B3200D"/>
    <w:rsid w:val="00B36867"/>
    <w:rsid w:val="00B374C6"/>
    <w:rsid w:val="00B41C24"/>
    <w:rsid w:val="00B43434"/>
    <w:rsid w:val="00B45DFE"/>
    <w:rsid w:val="00B53DC0"/>
    <w:rsid w:val="00B60B6F"/>
    <w:rsid w:val="00B67897"/>
    <w:rsid w:val="00B70B9E"/>
    <w:rsid w:val="00B863FB"/>
    <w:rsid w:val="00B86440"/>
    <w:rsid w:val="00B973A4"/>
    <w:rsid w:val="00BB15AA"/>
    <w:rsid w:val="00BB2D6F"/>
    <w:rsid w:val="00BB2F37"/>
    <w:rsid w:val="00BB79F8"/>
    <w:rsid w:val="00BC4BF6"/>
    <w:rsid w:val="00BD0676"/>
    <w:rsid w:val="00BD5B87"/>
    <w:rsid w:val="00BD6D34"/>
    <w:rsid w:val="00BE0B27"/>
    <w:rsid w:val="00BE7113"/>
    <w:rsid w:val="00BF00F1"/>
    <w:rsid w:val="00BF5B7F"/>
    <w:rsid w:val="00BF6C58"/>
    <w:rsid w:val="00C00F8F"/>
    <w:rsid w:val="00C03068"/>
    <w:rsid w:val="00C06E90"/>
    <w:rsid w:val="00C07436"/>
    <w:rsid w:val="00C12C9A"/>
    <w:rsid w:val="00C13E99"/>
    <w:rsid w:val="00C25580"/>
    <w:rsid w:val="00C53F26"/>
    <w:rsid w:val="00C63857"/>
    <w:rsid w:val="00C67180"/>
    <w:rsid w:val="00C71859"/>
    <w:rsid w:val="00C850B4"/>
    <w:rsid w:val="00C854FC"/>
    <w:rsid w:val="00C9278C"/>
    <w:rsid w:val="00C95D8A"/>
    <w:rsid w:val="00CC5037"/>
    <w:rsid w:val="00CD4266"/>
    <w:rsid w:val="00CD7372"/>
    <w:rsid w:val="00CE3BE7"/>
    <w:rsid w:val="00D064CD"/>
    <w:rsid w:val="00D228D3"/>
    <w:rsid w:val="00D23551"/>
    <w:rsid w:val="00D24245"/>
    <w:rsid w:val="00D2676A"/>
    <w:rsid w:val="00D30394"/>
    <w:rsid w:val="00D336BA"/>
    <w:rsid w:val="00D42541"/>
    <w:rsid w:val="00D4313B"/>
    <w:rsid w:val="00D44C39"/>
    <w:rsid w:val="00D45ACF"/>
    <w:rsid w:val="00D47764"/>
    <w:rsid w:val="00D529DF"/>
    <w:rsid w:val="00D54313"/>
    <w:rsid w:val="00D552EF"/>
    <w:rsid w:val="00D620FD"/>
    <w:rsid w:val="00D73C83"/>
    <w:rsid w:val="00D769F4"/>
    <w:rsid w:val="00D82698"/>
    <w:rsid w:val="00D86905"/>
    <w:rsid w:val="00D87A31"/>
    <w:rsid w:val="00D91044"/>
    <w:rsid w:val="00D9457E"/>
    <w:rsid w:val="00D94B9A"/>
    <w:rsid w:val="00D96F5E"/>
    <w:rsid w:val="00DA058C"/>
    <w:rsid w:val="00DA37F4"/>
    <w:rsid w:val="00DA550F"/>
    <w:rsid w:val="00DA652A"/>
    <w:rsid w:val="00DB2A96"/>
    <w:rsid w:val="00DB7B82"/>
    <w:rsid w:val="00DC1547"/>
    <w:rsid w:val="00DD1E77"/>
    <w:rsid w:val="00DE1949"/>
    <w:rsid w:val="00DF214D"/>
    <w:rsid w:val="00DF2C98"/>
    <w:rsid w:val="00DF7C4B"/>
    <w:rsid w:val="00E01CBA"/>
    <w:rsid w:val="00E07351"/>
    <w:rsid w:val="00E112E0"/>
    <w:rsid w:val="00E12B63"/>
    <w:rsid w:val="00E2379C"/>
    <w:rsid w:val="00E24377"/>
    <w:rsid w:val="00E3350D"/>
    <w:rsid w:val="00E36E55"/>
    <w:rsid w:val="00E41C7C"/>
    <w:rsid w:val="00E44228"/>
    <w:rsid w:val="00E67454"/>
    <w:rsid w:val="00E702F4"/>
    <w:rsid w:val="00E70F10"/>
    <w:rsid w:val="00E90497"/>
    <w:rsid w:val="00E90940"/>
    <w:rsid w:val="00E927A9"/>
    <w:rsid w:val="00E95D90"/>
    <w:rsid w:val="00EA1711"/>
    <w:rsid w:val="00EA67D3"/>
    <w:rsid w:val="00EB2397"/>
    <w:rsid w:val="00EB3BE5"/>
    <w:rsid w:val="00EC09B5"/>
    <w:rsid w:val="00EC76F3"/>
    <w:rsid w:val="00ED3BFD"/>
    <w:rsid w:val="00EE0E7C"/>
    <w:rsid w:val="00EF12AC"/>
    <w:rsid w:val="00EF55C5"/>
    <w:rsid w:val="00F01922"/>
    <w:rsid w:val="00F05E10"/>
    <w:rsid w:val="00F1312E"/>
    <w:rsid w:val="00F13BD7"/>
    <w:rsid w:val="00F151C8"/>
    <w:rsid w:val="00F32069"/>
    <w:rsid w:val="00F32E39"/>
    <w:rsid w:val="00F35CE5"/>
    <w:rsid w:val="00F52D33"/>
    <w:rsid w:val="00F6242A"/>
    <w:rsid w:val="00F63641"/>
    <w:rsid w:val="00F72A0D"/>
    <w:rsid w:val="00F73CAA"/>
    <w:rsid w:val="00F80055"/>
    <w:rsid w:val="00F828C4"/>
    <w:rsid w:val="00F87561"/>
    <w:rsid w:val="00FA4406"/>
    <w:rsid w:val="00FA7D62"/>
    <w:rsid w:val="00FB163C"/>
    <w:rsid w:val="00FB1A99"/>
    <w:rsid w:val="00FB25E6"/>
    <w:rsid w:val="00FB6656"/>
    <w:rsid w:val="00FB66AF"/>
    <w:rsid w:val="00FB73AA"/>
    <w:rsid w:val="00FC5CAA"/>
    <w:rsid w:val="00FC6B13"/>
    <w:rsid w:val="00FD0666"/>
    <w:rsid w:val="00FD6CCD"/>
    <w:rsid w:val="00FE623A"/>
    <w:rsid w:val="00FE6534"/>
    <w:rsid w:val="00FF18A3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F76A6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41C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bogg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F388E7-7234-4ECB-9BFE-9A11CC4A1AA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2024-08-03T22:54:00Z</dcterms:created>
  <dcterms:modified xsi:type="dcterms:W3CDTF">2024-08-04T00:38:00Z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